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B3A1" w14:textId="77777777" w:rsidR="00980838" w:rsidRPr="004411DF" w:rsidRDefault="008D41BA" w:rsidP="008D41BA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36AD3782" wp14:editId="2E3758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5542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ab/>
      </w:r>
      <w:r w:rsidRPr="004411DF">
        <w:rPr>
          <w:rFonts w:ascii="Times New Roman" w:hAnsi="Times New Roman" w:cs="Times New Roman"/>
          <w:sz w:val="24"/>
          <w:szCs w:val="24"/>
          <w:lang w:val="en-US"/>
        </w:rPr>
        <w:t>TRƯỜNG ĐẠI HỌC KHOA HỌC TỰ NHIÊN TP.HCM</w:t>
      </w:r>
      <w:r w:rsidRPr="004411D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68F2F2" w14:textId="77777777" w:rsidR="008D41BA" w:rsidRPr="004411DF" w:rsidRDefault="008D41BA" w:rsidP="008D41BA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411DF">
        <w:rPr>
          <w:rFonts w:ascii="Times New Roman" w:hAnsi="Times New Roman" w:cs="Times New Roman"/>
          <w:sz w:val="24"/>
          <w:szCs w:val="24"/>
          <w:lang w:val="en-US"/>
        </w:rPr>
        <w:tab/>
        <w:t>KHOA CÔNG NGHỆ THÔNG TIN</w:t>
      </w:r>
    </w:p>
    <w:p w14:paraId="483CDE05" w14:textId="3DA5FA32" w:rsidR="008D41BA" w:rsidRDefault="008D41BA" w:rsidP="008D41BA">
      <w:pPr>
        <w:tabs>
          <w:tab w:val="center" w:pos="6480"/>
        </w:tabs>
        <w:rPr>
          <w:rFonts w:ascii="Times New Roman" w:hAnsi="Times New Roman" w:cs="Times New Roman"/>
          <w:lang w:val="en-US"/>
        </w:rPr>
      </w:pPr>
      <w:r w:rsidRPr="004411D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MÔN: </w:t>
      </w:r>
      <w:r w:rsidR="00F916A1" w:rsidRPr="00F916A1">
        <w:rPr>
          <w:rFonts w:ascii="Times New Roman" w:hAnsi="Times New Roman" w:cs="Times New Roman"/>
          <w:b/>
          <w:sz w:val="24"/>
          <w:szCs w:val="24"/>
          <w:lang w:val="en-US"/>
        </w:rPr>
        <w:t>HỆ ĐIỀU HÀNH</w:t>
      </w:r>
    </w:p>
    <w:p w14:paraId="621E30D1" w14:textId="77777777" w:rsidR="004411DF" w:rsidRDefault="004411DF">
      <w:pPr>
        <w:rPr>
          <w:rFonts w:ascii="Times New Roman" w:hAnsi="Times New Roman" w:cs="Times New Roman"/>
          <w:lang w:val="en-US"/>
        </w:rPr>
      </w:pPr>
    </w:p>
    <w:p w14:paraId="3B43BB4F" w14:textId="77777777" w:rsidR="004411DF" w:rsidRDefault="004411DF">
      <w:pPr>
        <w:rPr>
          <w:rFonts w:ascii="Times New Roman" w:hAnsi="Times New Roman" w:cs="Times New Roman"/>
          <w:lang w:val="en-US"/>
        </w:rPr>
      </w:pPr>
    </w:p>
    <w:p w14:paraId="3075A96E" w14:textId="6361084D" w:rsidR="004411DF" w:rsidRDefault="00F916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86EA8" wp14:editId="1C4728B0">
                <wp:simplePos x="0" y="0"/>
                <wp:positionH relativeFrom="margin">
                  <wp:posOffset>1677670</wp:posOffset>
                </wp:positionH>
                <wp:positionV relativeFrom="paragraph">
                  <wp:posOffset>4867275</wp:posOffset>
                </wp:positionV>
                <wp:extent cx="2590800" cy="604299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9A3DD" w14:textId="77777777" w:rsidR="004E2D7F" w:rsidRDefault="004E2D7F" w:rsidP="00974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Thực hiện: </w:t>
                            </w:r>
                            <w:r w:rsidRPr="00F916A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Huỳnh Kim Ninh</w:t>
                            </w:r>
                          </w:p>
                          <w:p w14:paraId="4110D8D6" w14:textId="55B0E979" w:rsidR="004E2D7F" w:rsidRPr="00F916A1" w:rsidRDefault="004E2D7F" w:rsidP="00974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A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1612484</w:t>
                            </w:r>
                          </w:p>
                          <w:p w14:paraId="3E5B6CDF" w14:textId="77777777" w:rsidR="004E2D7F" w:rsidRDefault="004E2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86E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383.25pt;width:204pt;height:47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" fillcolor="white [3201]" stroked="f" strokeweight=".5pt">
                <v:textbox>
                  <w:txbxContent>
                    <w:p w14:paraId="7EF9A3DD" w14:textId="77777777" w:rsidR="004E2D7F" w:rsidRDefault="004E2D7F" w:rsidP="009745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Thực hiện: </w:t>
                      </w:r>
                      <w:r w:rsidRPr="00F916A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Huỳnh Kim Ninh</w:t>
                      </w:r>
                    </w:p>
                    <w:p w14:paraId="4110D8D6" w14:textId="55B0E979" w:rsidR="004E2D7F" w:rsidRPr="00F916A1" w:rsidRDefault="004E2D7F" w:rsidP="009745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916A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1612484</w:t>
                      </w:r>
                    </w:p>
                    <w:p w14:paraId="3E5B6CDF" w14:textId="77777777" w:rsidR="004E2D7F" w:rsidRDefault="004E2D7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2024" wp14:editId="70F0ABE5">
                <wp:simplePos x="0" y="0"/>
                <wp:positionH relativeFrom="margin">
                  <wp:posOffset>1676400</wp:posOffset>
                </wp:positionH>
                <wp:positionV relativeFrom="paragraph">
                  <wp:posOffset>4290695</wp:posOffset>
                </wp:positionV>
                <wp:extent cx="259080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B37F5" w14:textId="6A4CB3CD" w:rsidR="004E2D7F" w:rsidRPr="00C71757" w:rsidRDefault="004E2D7F" w:rsidP="00974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17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GVHD: </w:t>
                            </w:r>
                            <w:r w:rsidRPr="00F916A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Dũng Trần Trung</w:t>
                            </w:r>
                          </w:p>
                          <w:p w14:paraId="3E6EBD12" w14:textId="77777777" w:rsidR="004E2D7F" w:rsidRDefault="004E2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2024" id="Text Box 4" o:spid="_x0000_s1027" type="#_x0000_t202" style="position:absolute;margin-left:132pt;margin-top:337.85pt;width:204pt;height:2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" fillcolor="white [3201]" stroked="f" strokeweight=".5pt">
                <v:textbox>
                  <w:txbxContent>
                    <w:p w14:paraId="790B37F5" w14:textId="6A4CB3CD" w:rsidR="004E2D7F" w:rsidRPr="00C71757" w:rsidRDefault="004E2D7F" w:rsidP="009745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717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GVHD: </w:t>
                      </w:r>
                      <w:r w:rsidRPr="00F916A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Dũng Trần Trung</w:t>
                      </w:r>
                    </w:p>
                    <w:p w14:paraId="3E6EBD12" w14:textId="77777777" w:rsidR="004E2D7F" w:rsidRDefault="004E2D7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B496E" wp14:editId="5BFF66BA">
                <wp:simplePos x="0" y="0"/>
                <wp:positionH relativeFrom="margin">
                  <wp:posOffset>301625</wp:posOffset>
                </wp:positionH>
                <wp:positionV relativeFrom="paragraph">
                  <wp:posOffset>1376680</wp:posOffset>
                </wp:positionV>
                <wp:extent cx="5319422" cy="2663687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422" cy="2663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C93A3" w14:textId="57ACAA62" w:rsidR="004E2D7F" w:rsidRPr="00C71757" w:rsidRDefault="004E2D7F" w:rsidP="00C71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96"/>
                                <w:lang w:val="en-US"/>
                              </w:rPr>
                              <w:t>BÁO CÁO</w:t>
                            </w:r>
                          </w:p>
                          <w:p w14:paraId="45788C09" w14:textId="24202CC4" w:rsidR="004E2D7F" w:rsidRPr="00C71757" w:rsidRDefault="004E2D7F" w:rsidP="00C71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96"/>
                                  <w:szCs w:val="28"/>
                                  <w:lang w:val="en-US"/>
                                </w:rPr>
                                <w:alias w:val="Title"/>
                                <w:tag w:val=""/>
                                <w:id w:val="-1405138907"/>
                                <w:placeholder>
                                  <w:docPart w:val="B1A93968710E4F6080F5E5395E7B8D4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96"/>
                                    <w:szCs w:val="28"/>
                                    <w:lang w:val="en-US"/>
                                  </w:rPr>
                                  <w:t>Tìm hiểu về Linux Kernel Module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496E" id="Text Box 2" o:spid="_x0000_s1028" type="#_x0000_t202" style="position:absolute;margin-left:23.75pt;margin-top:108.4pt;width:418.85pt;height:20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" fillcolor="white [3201]" stroked="f" strokeweight=".5pt">
                <v:textbox>
                  <w:txbxContent>
                    <w:p w14:paraId="08BC93A3" w14:textId="57ACAA62" w:rsidR="004E2D7F" w:rsidRPr="00C71757" w:rsidRDefault="004E2D7F" w:rsidP="00C71757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96"/>
                          <w:lang w:val="en-US"/>
                        </w:rPr>
                        <w:t>BÁO CÁO</w:t>
                      </w:r>
                    </w:p>
                    <w:p w14:paraId="45788C09" w14:textId="24202CC4" w:rsidR="004E2D7F" w:rsidRPr="00C71757" w:rsidRDefault="004E2D7F" w:rsidP="00C71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  <w:lang w:val="en-U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color w:val="4472C4" w:themeColor="accent1"/>
                            <w:sz w:val="96"/>
                            <w:szCs w:val="28"/>
                            <w:lang w:val="en-US"/>
                          </w:rPr>
                          <w:alias w:val="Title"/>
                          <w:tag w:val=""/>
                          <w:id w:val="-1405138907"/>
                          <w:placeholder>
                            <w:docPart w:val="B1A93968710E4F6080F5E5395E7B8D43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96"/>
                              <w:szCs w:val="28"/>
                              <w:lang w:val="en-US"/>
                            </w:rPr>
                            <w:t>Tìm hiểu về Linux Kernel Module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4411DF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344D3" wp14:editId="3BB43A47">
                <wp:simplePos x="0" y="0"/>
                <wp:positionH relativeFrom="margin">
                  <wp:align>center</wp:align>
                </wp:positionH>
                <wp:positionV relativeFrom="margin">
                  <wp:posOffset>8239125</wp:posOffset>
                </wp:positionV>
                <wp:extent cx="21336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7C182" w14:textId="77777777" w:rsidR="004E2D7F" w:rsidRPr="00717CE5" w:rsidRDefault="004E2D7F" w:rsidP="004411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7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TP.HCM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17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TIME  \@ "dd/MM/yyyy h:mm am/pm"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29/09/2018 9:37 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344D3" id="Text Box 3" o:spid="_x0000_s1029" type="#_x0000_t202" style="position:absolute;margin-left:0;margin-top:648.75pt;width:168pt;height:2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" fillcolor="white [3201]" stroked="f" strokeweight=".5pt">
                <v:textbox>
                  <w:txbxContent>
                    <w:p w14:paraId="0BA7C182" w14:textId="77777777" w:rsidR="004E2D7F" w:rsidRPr="00717CE5" w:rsidRDefault="004E2D7F" w:rsidP="004411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7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TP.HCM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17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TIME  \@ "dd/MM/yyyy h:mm am/pm"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29/09/2018 9:37 SA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411DF">
        <w:rPr>
          <w:rFonts w:ascii="Times New Roman" w:hAnsi="Times New Roman" w:cs="Times New Roman"/>
          <w:lang w:val="en-US"/>
        </w:rPr>
        <w:br w:type="page"/>
      </w:r>
    </w:p>
    <w:p w14:paraId="258192BC" w14:textId="77777777" w:rsidR="005D46AF" w:rsidRDefault="005D46AF">
      <w:pPr>
        <w:rPr>
          <w:rFonts w:ascii="Times New Roman" w:hAnsi="Times New Roman" w:cs="Times New Roman"/>
          <w:lang w:val="en-US"/>
        </w:rPr>
        <w:sectPr w:rsidR="005D46AF" w:rsidSect="008634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F1B1BC" w14:textId="78EFE06C" w:rsidR="004411DF" w:rsidRDefault="004411DF">
      <w:pPr>
        <w:rPr>
          <w:rFonts w:ascii="Times New Roman" w:hAnsi="Times New Roman" w:cs="Times New Roman"/>
          <w:lang w:val="en-US"/>
        </w:rPr>
      </w:pPr>
    </w:p>
    <w:p w14:paraId="4F3C4BCB" w14:textId="77777777" w:rsidR="00712DBE" w:rsidRDefault="00712DBE">
      <w:pPr>
        <w:pStyle w:val="TOC3"/>
        <w:ind w:left="446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/>
        </w:rPr>
        <w:id w:val="212541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4840F" w14:textId="77777777" w:rsidR="006270E8" w:rsidRPr="008634C1" w:rsidRDefault="001D7B35">
          <w:pPr>
            <w:pStyle w:val="TOCHeading"/>
            <w:rPr>
              <w:noProof/>
              <w:lang w:val="vi-VN"/>
            </w:rPr>
          </w:pPr>
          <w:r w:rsidRPr="008634C1">
            <w:rPr>
              <w:noProof/>
              <w:lang w:val="vi-VN"/>
            </w:rPr>
            <w:t>Mục lục</w:t>
          </w:r>
        </w:p>
        <w:p w14:paraId="11951FF1" w14:textId="3ADAA902" w:rsidR="00001FDC" w:rsidRDefault="006270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987013" w:history="1">
            <w:r w:rsidR="00001FDC" w:rsidRPr="0031430C">
              <w:rPr>
                <w:rStyle w:val="Hyperlink"/>
                <w:rFonts w:ascii="Times New Roman" w:hAnsi="Times New Roman" w:cs="Times New Roman"/>
                <w:lang w:val="en-US"/>
              </w:rPr>
              <w:t>1.</w:t>
            </w:r>
            <w:r w:rsidR="00001FDC">
              <w:rPr>
                <w:rFonts w:eastAsiaTheme="minorEastAsia"/>
                <w:lang w:eastAsia="vi-VN"/>
              </w:rPr>
              <w:tab/>
            </w:r>
            <w:r w:rsidR="00001FDC" w:rsidRPr="0031430C">
              <w:rPr>
                <w:rStyle w:val="Hyperlink"/>
                <w:lang w:val="en-US"/>
              </w:rPr>
              <w:t>Các chức năng của module</w:t>
            </w:r>
            <w:r w:rsidR="00001FDC">
              <w:rPr>
                <w:webHidden/>
              </w:rPr>
              <w:tab/>
            </w:r>
            <w:r w:rsidR="00001FDC">
              <w:rPr>
                <w:webHidden/>
              </w:rPr>
              <w:fldChar w:fldCharType="begin"/>
            </w:r>
            <w:r w:rsidR="00001FDC">
              <w:rPr>
                <w:webHidden/>
              </w:rPr>
              <w:instrText xml:space="preserve"> PAGEREF _Toc525987013 \h </w:instrText>
            </w:r>
            <w:r w:rsidR="00001FDC">
              <w:rPr>
                <w:webHidden/>
              </w:rPr>
            </w:r>
            <w:r w:rsidR="00001FDC">
              <w:rPr>
                <w:webHidden/>
              </w:rPr>
              <w:fldChar w:fldCharType="separate"/>
            </w:r>
            <w:r w:rsidR="00001FDC">
              <w:rPr>
                <w:webHidden/>
              </w:rPr>
              <w:t>3</w:t>
            </w:r>
            <w:r w:rsidR="00001FDC">
              <w:rPr>
                <w:webHidden/>
              </w:rPr>
              <w:fldChar w:fldCharType="end"/>
            </w:r>
          </w:hyperlink>
        </w:p>
        <w:p w14:paraId="20F70C50" w14:textId="357E282A" w:rsidR="00001FDC" w:rsidRDefault="00001F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25987014" w:history="1">
            <w:r w:rsidRPr="0031430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1430C">
              <w:rPr>
                <w:rStyle w:val="Hyperlink"/>
                <w:noProof/>
              </w:rPr>
              <w:t>Phát sinh một số ngẫu nhiên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0F89" w14:textId="446C005F" w:rsidR="00001FDC" w:rsidRDefault="00001F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25987015" w:history="1">
            <w:r w:rsidRPr="0031430C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1430C">
              <w:rPr>
                <w:rStyle w:val="Hyperlink"/>
                <w:noProof/>
              </w:rPr>
              <w:t>Tạo một Character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D6A1" w14:textId="6FF3D02B" w:rsidR="00001FDC" w:rsidRDefault="00001F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25987016" w:history="1">
            <w:r w:rsidRPr="0031430C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1430C">
              <w:rPr>
                <w:rStyle w:val="Hyperlink"/>
                <w:noProof/>
              </w:rPr>
              <w:t>Đọc số ngẫu nhiên thông qua Character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D2DB" w14:textId="50948B75" w:rsidR="00001FDC" w:rsidRDefault="00001FDC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525987017" w:history="1">
            <w:r w:rsidRPr="0031430C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1430C">
              <w:rPr>
                <w:rStyle w:val="Hyperlink"/>
                <w:noProof/>
              </w:rPr>
              <w:t>Test thử chương trình từ user-space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D267" w14:textId="3653B8F4" w:rsidR="00001FDC" w:rsidRDefault="00001F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525987018" w:history="1">
            <w:r w:rsidRPr="0031430C">
              <w:rPr>
                <w:rStyle w:val="Hyperlink"/>
                <w:rFonts w:ascii="Times New Roman" w:hAnsi="Times New Roman" w:cs="Times New Roman"/>
                <w:lang w:val="en-US"/>
              </w:rPr>
              <w:t>2.</w:t>
            </w:r>
            <w:r>
              <w:rPr>
                <w:rFonts w:eastAsiaTheme="minorEastAsia"/>
                <w:lang w:eastAsia="vi-VN"/>
              </w:rPr>
              <w:tab/>
            </w:r>
            <w:r w:rsidRPr="0031430C">
              <w:rPr>
                <w:rStyle w:val="Hyperlink"/>
                <w:lang w:val="en-US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_Toc525987018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A3388C" w14:textId="1EE35087" w:rsidR="006270E8" w:rsidRDefault="006270E8">
          <w:r>
            <w:rPr>
              <w:b/>
              <w:bCs/>
            </w:rPr>
            <w:fldChar w:fldCharType="end"/>
          </w:r>
        </w:p>
      </w:sdtContent>
    </w:sdt>
    <w:p w14:paraId="69BD25F4" w14:textId="77777777" w:rsidR="004411DF" w:rsidRDefault="004411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C2016DD" w14:textId="77777777" w:rsidR="00364272" w:rsidRPr="005D46AF" w:rsidRDefault="00364272" w:rsidP="005D46AF">
      <w:pPr>
        <w:rPr>
          <w:rFonts w:ascii="Times New Roman" w:hAnsi="Times New Roman" w:cs="Times New Roman"/>
          <w:lang w:val="en-US"/>
        </w:rPr>
      </w:pPr>
    </w:p>
    <w:p w14:paraId="6619E69D" w14:textId="2561BFD6" w:rsidR="006270E8" w:rsidRDefault="004411DF" w:rsidP="006270E8">
      <w:pPr>
        <w:pStyle w:val="Heading1"/>
        <w:numPr>
          <w:ilvl w:val="0"/>
          <w:numId w:val="4"/>
        </w:numPr>
        <w:rPr>
          <w:lang w:val="en-US"/>
        </w:rPr>
      </w:pPr>
      <w:bookmarkStart w:id="0" w:name="_Toc525987013"/>
      <w:r>
        <w:rPr>
          <w:lang w:val="en-US"/>
        </w:rPr>
        <w:t>Các chức năng</w:t>
      </w:r>
      <w:r w:rsidR="000C05FB">
        <w:rPr>
          <w:lang w:val="en-US"/>
        </w:rPr>
        <w:t xml:space="preserve"> của module</w:t>
      </w:r>
      <w:bookmarkEnd w:id="0"/>
    </w:p>
    <w:p w14:paraId="74E30A27" w14:textId="77777777" w:rsidR="000C05FB" w:rsidRDefault="005D46AF" w:rsidP="000C05FB">
      <w:pPr>
        <w:pStyle w:val="Heading2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bookmarkStart w:id="1" w:name="_Toc525987014"/>
      <w:r w:rsidR="000C05FB">
        <w:rPr>
          <w:lang w:val="en-US"/>
        </w:rPr>
        <w:t>Phát sinh một số ngẫu nhiên</w:t>
      </w:r>
      <w:bookmarkEnd w:id="1"/>
    </w:p>
    <w:p w14:paraId="016E459D" w14:textId="77777777" w:rsidR="00001FDC" w:rsidRDefault="00001FDC" w:rsidP="000C05FB">
      <w:pPr>
        <w:rPr>
          <w:lang w:val="en-US"/>
        </w:rPr>
      </w:pPr>
    </w:p>
    <w:p w14:paraId="67B0D0B8" w14:textId="228FCB12" w:rsidR="000B203F" w:rsidRDefault="000C05FB" w:rsidP="000C05FB">
      <w:pPr>
        <w:rPr>
          <w:lang w:val="en-US"/>
        </w:rPr>
      </w:pPr>
      <w:r>
        <w:rPr>
          <w:lang w:val="en-US"/>
        </w:rPr>
        <w:t xml:space="preserve">Để phát sinh một số ngẫu nhiên từ </w:t>
      </w:r>
      <w:r w:rsidRPr="000B203F">
        <w:rPr>
          <w:b/>
          <w:lang w:val="en-US"/>
        </w:rPr>
        <w:t>kernel-space</w:t>
      </w:r>
      <w:r>
        <w:rPr>
          <w:lang w:val="en-US"/>
        </w:rPr>
        <w:t xml:space="preserve">, ta không thể dùng hàm đã được viết từ thư viện </w:t>
      </w:r>
      <w:r w:rsidRPr="000B203F">
        <w:rPr>
          <w:b/>
          <w:lang w:val="en-US"/>
        </w:rPr>
        <w:t>user-space</w:t>
      </w:r>
      <w:r>
        <w:rPr>
          <w:lang w:val="en-US"/>
        </w:rPr>
        <w:t xml:space="preserve"> như: </w:t>
      </w:r>
      <w:r w:rsidRPr="000B203F">
        <w:rPr>
          <w:color w:val="2E74B5" w:themeColor="accent5" w:themeShade="BF"/>
          <w:lang w:val="en-US"/>
        </w:rPr>
        <w:t>rand()</w:t>
      </w:r>
      <w:r>
        <w:rPr>
          <w:lang w:val="en-US"/>
        </w:rPr>
        <w:t xml:space="preserve">, </w:t>
      </w:r>
      <w:r w:rsidRPr="000B203F">
        <w:rPr>
          <w:color w:val="2E74B5" w:themeColor="accent5" w:themeShade="BF"/>
          <w:lang w:val="en-US"/>
        </w:rPr>
        <w:t>srand()</w:t>
      </w:r>
      <w:r w:rsidR="000B203F">
        <w:rPr>
          <w:lang w:val="en-US"/>
        </w:rPr>
        <w:t xml:space="preserve">,… Thay vào đó, ta phải dùng các hàm được hỗ trợ từ kernel-space. </w:t>
      </w:r>
    </w:p>
    <w:p w14:paraId="6E705C9C" w14:textId="5242CC9F" w:rsidR="000B203F" w:rsidRDefault="000B203F" w:rsidP="000C05FB">
      <w:pPr>
        <w:rPr>
          <w:lang w:val="en-US"/>
        </w:rPr>
      </w:pPr>
      <w:r>
        <w:rPr>
          <w:lang w:val="en-US"/>
        </w:rPr>
        <w:t xml:space="preserve">Ở đây, ta sẽ dùng hàm </w:t>
      </w:r>
      <w:r w:rsidRPr="000B203F">
        <w:rPr>
          <w:color w:val="2E74B5" w:themeColor="accent5" w:themeShade="BF"/>
          <w:lang w:val="en-US"/>
        </w:rPr>
        <w:t>get_random_bytes()</w:t>
      </w:r>
      <w:r>
        <w:rPr>
          <w:lang w:val="en-US"/>
        </w:rPr>
        <w:t xml:space="preserve"> đã được định nghĩa ở </w:t>
      </w:r>
      <w:r w:rsidRPr="000B203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vi-VN"/>
        </w:rPr>
        <w:t>&lt;linux/random.h&gt;</w:t>
      </w:r>
    </w:p>
    <w:p w14:paraId="6A5B08ED" w14:textId="77777777" w:rsidR="000B203F" w:rsidRPr="000B203F" w:rsidRDefault="000B203F" w:rsidP="000B203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B203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get_random_bytes(</w:t>
      </w:r>
      <w:r w:rsidRPr="000B203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&amp;</w:t>
      </w:r>
      <w:r w:rsidRPr="000B203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randomNumber, </w:t>
      </w:r>
      <w:r w:rsidRPr="000B203F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sizeof</w:t>
      </w:r>
      <w:r w:rsidRPr="000B203F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(randomNumber))</w:t>
      </w:r>
      <w:r w:rsidRPr="000B203F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3C987F75" w14:textId="5EBD8525" w:rsidR="000B203F" w:rsidRDefault="000B203F" w:rsidP="000C05FB">
      <w:pPr>
        <w:rPr>
          <w:lang w:val="en-US"/>
        </w:rPr>
      </w:pPr>
    </w:p>
    <w:p w14:paraId="3349A31D" w14:textId="611ED95F" w:rsidR="000B203F" w:rsidRDefault="000B203F" w:rsidP="000C05FB">
      <w:pPr>
        <w:rPr>
          <w:color w:val="7030A0"/>
          <w:lang w:val="en-US"/>
        </w:rPr>
      </w:pPr>
      <w:r w:rsidRPr="00642156">
        <w:rPr>
          <w:color w:val="2E74B5" w:themeColor="accent5" w:themeShade="BF"/>
          <w:lang w:val="en-US"/>
        </w:rPr>
        <w:t>randomNumber</w:t>
      </w:r>
      <w:r>
        <w:rPr>
          <w:lang w:val="en-US"/>
        </w:rPr>
        <w:t xml:space="preserve"> chính là biến toàn cục. Lưu ý, nếu ta khai báo </w:t>
      </w:r>
      <w:r w:rsidRPr="00642156">
        <w:rPr>
          <w:color w:val="2E74B5" w:themeColor="accent5" w:themeShade="BF"/>
          <w:lang w:val="en-US"/>
        </w:rPr>
        <w:t>randomNumber</w:t>
      </w:r>
      <w:r>
        <w:rPr>
          <w:lang w:val="en-US"/>
        </w:rPr>
        <w:t xml:space="preserve"> là biến kiểu </w:t>
      </w:r>
      <w:r w:rsidRPr="00642156">
        <w:rPr>
          <w:color w:val="7030A0"/>
          <w:lang w:val="en-US"/>
        </w:rPr>
        <w:t>int</w:t>
      </w:r>
      <w:r>
        <w:rPr>
          <w:lang w:val="en-US"/>
        </w:rPr>
        <w:t xml:space="preserve"> thì số ngẫu nhiên nhận được có thể là số âm</w:t>
      </w:r>
      <w:r w:rsidR="00642156">
        <w:rPr>
          <w:lang w:val="en-US"/>
        </w:rPr>
        <w:t xml:space="preserve"> với cách truyền tham số như trên. Vì thế cho nên nếu muốn số nguyên được tạo ra chỉ toàn số nguyên dương thì phải khai báo kiểu </w:t>
      </w:r>
      <w:r w:rsidR="00642156" w:rsidRPr="00642156">
        <w:rPr>
          <w:color w:val="7030A0"/>
          <w:lang w:val="en-US"/>
        </w:rPr>
        <w:t>usigned int</w:t>
      </w:r>
      <w:r w:rsidR="00610832">
        <w:rPr>
          <w:color w:val="7030A0"/>
          <w:lang w:val="en-US"/>
        </w:rPr>
        <w:t>.</w:t>
      </w:r>
    </w:p>
    <w:p w14:paraId="77860CEA" w14:textId="1663C3DC" w:rsidR="00610832" w:rsidRDefault="00610832" w:rsidP="000C05FB">
      <w:pPr>
        <w:rPr>
          <w:lang w:val="en-US"/>
        </w:rPr>
      </w:pPr>
      <w:r>
        <w:rPr>
          <w:lang w:val="en-US"/>
        </w:rPr>
        <w:t xml:space="preserve">Ta sẽ gọi hàm </w:t>
      </w:r>
      <w:r w:rsidRPr="00610832">
        <w:rPr>
          <w:color w:val="2E74B5" w:themeColor="accent5" w:themeShade="BF"/>
          <w:lang w:val="en-US"/>
        </w:rPr>
        <w:t>get_random_bytes()</w:t>
      </w:r>
      <w:r>
        <w:rPr>
          <w:lang w:val="en-US"/>
        </w:rPr>
        <w:t xml:space="preserve"> ở trong hàm </w:t>
      </w:r>
      <w:r w:rsidRPr="00610832">
        <w:rPr>
          <w:color w:val="2E74B5" w:themeColor="accent5" w:themeShade="BF"/>
          <w:lang w:val="en-US"/>
        </w:rPr>
        <w:t>random_init(</w:t>
      </w:r>
      <w:r w:rsidRPr="00610832">
        <w:rPr>
          <w:color w:val="7030A0"/>
          <w:lang w:val="en-US"/>
        </w:rPr>
        <w:t>void</w:t>
      </w:r>
      <w:r w:rsidRPr="00610832">
        <w:rPr>
          <w:color w:val="2E74B5" w:themeColor="accent5" w:themeShade="BF"/>
          <w:lang w:val="en-US"/>
        </w:rPr>
        <w:t>)</w:t>
      </w:r>
      <w:r>
        <w:rPr>
          <w:lang w:val="en-US"/>
        </w:rPr>
        <w:t xml:space="preserve">, đây là 1 hàm đặc biệt được hiểu tương tự như hàm main trong chương trình ở user-space. Nó là hàm đầu tiên được gọi ở trong module khi cài đặt. Ngoài ra, ta còn phải khai báo thêm 1 hàm khi module được “gỡ bỏ”, có tên là </w:t>
      </w:r>
      <w:r w:rsidRPr="00610832">
        <w:rPr>
          <w:color w:val="2E74B5" w:themeColor="accent5" w:themeShade="BF"/>
          <w:lang w:val="en-US"/>
        </w:rPr>
        <w:t>random_exit(</w:t>
      </w:r>
      <w:r w:rsidRPr="00610832">
        <w:rPr>
          <w:color w:val="7030A0"/>
          <w:lang w:val="en-US"/>
        </w:rPr>
        <w:t>void</w:t>
      </w:r>
      <w:r w:rsidRPr="00610832">
        <w:rPr>
          <w:color w:val="2E74B5" w:themeColor="accent5" w:themeShade="BF"/>
          <w:lang w:val="en-US"/>
        </w:rPr>
        <w:t>)</w:t>
      </w:r>
    </w:p>
    <w:p w14:paraId="69A116D2" w14:textId="77777777" w:rsidR="00610832" w:rsidRPr="00610832" w:rsidRDefault="00610832" w:rsidP="006108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10832">
        <w:rPr>
          <w:rFonts w:ascii="Consolas" w:eastAsia="Times New Roman" w:hAnsi="Consolas" w:cs="Times New Roman"/>
          <w:noProof w:val="0"/>
          <w:color w:val="EBBBFF"/>
          <w:sz w:val="21"/>
          <w:szCs w:val="21"/>
          <w:lang w:eastAsia="vi-VN"/>
        </w:rPr>
        <w:t>#include</w:t>
      </w:r>
      <w:r w:rsidRPr="00610832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</w:t>
      </w:r>
      <w:r w:rsidRPr="00610832">
        <w:rPr>
          <w:rFonts w:ascii="Consolas" w:eastAsia="Times New Roman" w:hAnsi="Consolas" w:cs="Times New Roman"/>
          <w:noProof w:val="0"/>
          <w:color w:val="D1F1A9"/>
          <w:sz w:val="21"/>
          <w:szCs w:val="21"/>
          <w:lang w:eastAsia="vi-VN"/>
        </w:rPr>
        <w:t>&lt;linux/random.h&gt;</w:t>
      </w:r>
      <w:r w:rsidRPr="00610832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>       </w:t>
      </w:r>
      <w:r w:rsidRPr="00610832">
        <w:rPr>
          <w:rFonts w:ascii="Consolas" w:eastAsia="Times New Roman" w:hAnsi="Consolas" w:cs="Times New Roman"/>
          <w:noProof w:val="0"/>
          <w:color w:val="7285B7"/>
          <w:sz w:val="21"/>
          <w:szCs w:val="21"/>
          <w:lang w:eastAsia="vi-VN"/>
        </w:rPr>
        <w:t>// get_random_bytes()</w:t>
      </w:r>
    </w:p>
    <w:p w14:paraId="067A3B31" w14:textId="77777777" w:rsidR="00610832" w:rsidRDefault="00610832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</w:pPr>
    </w:p>
    <w:p w14:paraId="04165214" w14:textId="5427506B" w:rsidR="00642156" w:rsidRDefault="00610832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</w:pPr>
      <w:r w:rsidRPr="00610832"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  <w:t>//...</w:t>
      </w:r>
    </w:p>
    <w:p w14:paraId="0344F410" w14:textId="77777777" w:rsidR="00610832" w:rsidRPr="00610832" w:rsidRDefault="00610832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</w:pPr>
    </w:p>
    <w:p w14:paraId="4EFB386F" w14:textId="54C426EE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static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64215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int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randomNumber </w:t>
      </w:r>
      <w:r w:rsidRPr="0064215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64215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92701D6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static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64215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int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__init 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random_init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64215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void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){</w:t>
      </w:r>
    </w:p>
    <w:p w14:paraId="587E4369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printk(KERN_INFO </w:t>
      </w:r>
      <w:r w:rsidRPr="0064215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"GRNChar: Initializing the GRNChar LKM</w:t>
      </w:r>
      <w:r w:rsidRPr="0064215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64215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7EECF6B9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</w:p>
    <w:p w14:paraId="63C20068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642156"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  <w:t>//Phat sinh 1 so nguyen 4 byte</w:t>
      </w:r>
    </w:p>
    <w:p w14:paraId="24967085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get_random_bytes(</w:t>
      </w:r>
      <w:r w:rsidRPr="0064215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&amp;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randomNumber, </w:t>
      </w:r>
      <w:r w:rsidRPr="0064215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sizeof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(randomNumber))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3A6776E2" w14:textId="77777777" w:rsidR="00642156" w:rsidRP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printk(KERN_INFO </w:t>
      </w:r>
      <w:r w:rsidRPr="0064215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"GRNChar: The random number is: 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%d</w:t>
      </w:r>
      <w:r w:rsidRPr="0064215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64215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 randomNumber)</w:t>
      </w: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E488A67" w14:textId="1C6AB609" w:rsidR="00642156" w:rsidRPr="00610832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val="en-US" w:eastAsia="vi-VN"/>
        </w:rPr>
      </w:pPr>
      <w:r w:rsidRPr="0064215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642156"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  <w:t xml:space="preserve">// </w:t>
      </w:r>
      <w:r w:rsidR="00610832">
        <w:rPr>
          <w:rFonts w:ascii="Consolas" w:eastAsia="Times New Roman" w:hAnsi="Consolas" w:cs="Times New Roman"/>
          <w:color w:val="7285B7"/>
          <w:sz w:val="21"/>
          <w:szCs w:val="21"/>
          <w:lang w:val="en-US" w:eastAsia="vi-VN"/>
        </w:rPr>
        <w:t>...</w:t>
      </w:r>
    </w:p>
    <w:p w14:paraId="04FE8C60" w14:textId="73003D54" w:rsidR="00642156" w:rsidRDefault="00642156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vi-V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vi-VN"/>
        </w:rPr>
        <w:t>}</w:t>
      </w:r>
    </w:p>
    <w:p w14:paraId="6B3DA258" w14:textId="77777777" w:rsidR="00F10D89" w:rsidRDefault="00F10D89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vi-VN"/>
        </w:rPr>
      </w:pPr>
    </w:p>
    <w:p w14:paraId="6DD64110" w14:textId="77777777" w:rsidR="00F10D89" w:rsidRPr="00F10D89" w:rsidRDefault="00F10D89" w:rsidP="00F10D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10D89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static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F10D89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void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__exit </w:t>
      </w:r>
      <w:r w:rsidRPr="00F10D89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random_exit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F10D89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void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){</w:t>
      </w:r>
    </w:p>
    <w:p w14:paraId="0B3D22D6" w14:textId="1603A2B7" w:rsidR="00F10D89" w:rsidRPr="00F10D89" w:rsidRDefault="00F10D89" w:rsidP="00F10D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</w:pP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F10D89"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  <w:t>// ...</w:t>
      </w:r>
    </w:p>
    <w:p w14:paraId="436E35B2" w14:textId="77777777" w:rsidR="00F10D89" w:rsidRPr="00F10D89" w:rsidRDefault="00F10D89" w:rsidP="00F10D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F10D89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printk(KERN_INFO </w:t>
      </w:r>
      <w:r w:rsidRPr="00F10D89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"GRNChar: Goodbye from the LKM</w:t>
      </w:r>
      <w:r w:rsidRPr="00F10D89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F10D89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F10D89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760ED237" w14:textId="77777777" w:rsidR="00F10D89" w:rsidRPr="00F10D89" w:rsidRDefault="00F10D89" w:rsidP="00F10D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14:paraId="0AF63014" w14:textId="77777777" w:rsidR="00F10D89" w:rsidRDefault="00F10D89" w:rsidP="006108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  <w:lang w:eastAsia="vi-VN"/>
        </w:rPr>
      </w:pPr>
    </w:p>
    <w:p w14:paraId="3DAEE1F6" w14:textId="1B905413" w:rsidR="00610832" w:rsidRPr="00610832" w:rsidRDefault="00610832" w:rsidP="0061083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610832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module_init</w:t>
      </w:r>
      <w:r w:rsidRPr="00610832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(random_init);</w:t>
      </w:r>
    </w:p>
    <w:p w14:paraId="02945780" w14:textId="77777777" w:rsidR="00F10D89" w:rsidRPr="00F10D89" w:rsidRDefault="00F10D89" w:rsidP="00F10D8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F10D89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module_exit</w:t>
      </w:r>
      <w:r w:rsidRPr="00F10D89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(random_exit);</w:t>
      </w:r>
    </w:p>
    <w:p w14:paraId="5B4EE2E3" w14:textId="77777777" w:rsidR="00610832" w:rsidRPr="00642156" w:rsidRDefault="00610832" w:rsidP="006421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vi-VN"/>
        </w:rPr>
      </w:pPr>
    </w:p>
    <w:p w14:paraId="657EF970" w14:textId="00B71A7B" w:rsidR="007E4D1E" w:rsidRPr="000C05FB" w:rsidRDefault="007E4D1E" w:rsidP="000C05FB">
      <w:pPr>
        <w:rPr>
          <w:lang w:val="en-US"/>
        </w:rPr>
      </w:pPr>
      <w:r w:rsidRPr="000C05FB">
        <w:rPr>
          <w:lang w:val="en-US"/>
        </w:rPr>
        <w:br w:type="page"/>
      </w:r>
    </w:p>
    <w:p w14:paraId="533436FF" w14:textId="77777777" w:rsidR="007E4D1E" w:rsidRPr="007E4D1E" w:rsidRDefault="007E4D1E" w:rsidP="007E4D1E">
      <w:pPr>
        <w:rPr>
          <w:lang w:val="en-US"/>
        </w:rPr>
      </w:pPr>
    </w:p>
    <w:p w14:paraId="152EB167" w14:textId="1D422235" w:rsidR="006270E8" w:rsidRDefault="000C05FB" w:rsidP="006270E8">
      <w:pPr>
        <w:pStyle w:val="Heading2"/>
        <w:numPr>
          <w:ilvl w:val="1"/>
          <w:numId w:val="4"/>
        </w:numPr>
        <w:rPr>
          <w:lang w:val="en-US"/>
        </w:rPr>
      </w:pPr>
      <w:bookmarkStart w:id="2" w:name="_Toc525987015"/>
      <w:r>
        <w:rPr>
          <w:lang w:val="en-US"/>
        </w:rPr>
        <w:t>Tạo một Character Device</w:t>
      </w:r>
      <w:bookmarkEnd w:id="2"/>
    </w:p>
    <w:p w14:paraId="3ABFAF04" w14:textId="77777777" w:rsidR="00001FDC" w:rsidRDefault="00001FDC">
      <w:pPr>
        <w:rPr>
          <w:lang w:val="en-US"/>
        </w:rPr>
      </w:pPr>
    </w:p>
    <w:p w14:paraId="12ABC091" w14:textId="45391AA3" w:rsidR="00461A66" w:rsidRDefault="0099099E">
      <w:pPr>
        <w:rPr>
          <w:lang w:val="en-US"/>
        </w:rPr>
      </w:pPr>
      <w:r>
        <w:rPr>
          <w:lang w:val="en-US"/>
        </w:rPr>
        <w:t>Character Device có thể được hiểu là nó dùng để chuyển dữ liệu (lấy dữ liệu, ghi dữ liệu) từ ứng dụng ở user-space</w:t>
      </w:r>
      <w:r w:rsidR="00461A66">
        <w:rPr>
          <w:lang w:val="en-US"/>
        </w:rPr>
        <w:t xml:space="preserve">. Ngoài ra còn có thêm Block Device, chức năng cũng tương đồng với Character Device. Cả hai loại hiện diện như là 1 file có thể truy cập thông qua đường dẫn </w:t>
      </w:r>
      <w:r w:rsidR="00461A66" w:rsidRPr="004E2D7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vi-VN"/>
        </w:rPr>
        <w:t>“/dev/”</w:t>
      </w:r>
      <w:r>
        <w:rPr>
          <w:lang w:val="en-US"/>
        </w:rPr>
        <w:t xml:space="preserve"> </w:t>
      </w:r>
    </w:p>
    <w:p w14:paraId="61EBA3B3" w14:textId="77777777" w:rsidR="00461A66" w:rsidRDefault="00461A66">
      <w:pPr>
        <w:rPr>
          <w:lang w:val="en-US"/>
        </w:rPr>
      </w:pPr>
      <w:r>
        <w:rPr>
          <w:lang w:val="en-US"/>
        </w:rPr>
        <w:drawing>
          <wp:inline distT="0" distB="0" distL="0" distR="0" wp14:anchorId="4A29915D" wp14:editId="0FCEADC9">
            <wp:extent cx="5939790" cy="48571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D1B6" w14:textId="57BC192F" w:rsidR="006365DB" w:rsidRDefault="006365DB">
      <w:pPr>
        <w:rPr>
          <w:lang w:val="en-US"/>
        </w:rPr>
      </w:pPr>
      <w:r>
        <w:rPr>
          <w:lang w:val="en-US"/>
        </w:rPr>
        <w:t>Mỗi một Device đều phải có 2 con số Major Number và Minor Number được dùng để định danh.</w:t>
      </w:r>
    </w:p>
    <w:p w14:paraId="56979FF5" w14:textId="0EC77D3F" w:rsidR="001F6745" w:rsidRDefault="00BC5AA3">
      <w:pPr>
        <w:rPr>
          <w:lang w:val="en-US"/>
        </w:rPr>
      </w:pPr>
      <w:r>
        <w:rPr>
          <w:lang w:val="en-US"/>
        </w:rPr>
        <w:t xml:space="preserve">Ta hoàn ta có thể tạo một </w:t>
      </w:r>
      <w:r w:rsidR="006365DB">
        <w:rPr>
          <w:lang w:val="en-US"/>
        </w:rPr>
        <w:t>Character Device</w:t>
      </w:r>
      <w:r>
        <w:rPr>
          <w:lang w:val="en-US"/>
        </w:rPr>
        <w:t xml:space="preserve"> từ user-space (thông qua terminal) hoặc từ kernel-space (thông qua module được viết)</w:t>
      </w:r>
      <w:r w:rsidR="001F6745">
        <w:rPr>
          <w:lang w:val="en-US"/>
        </w:rPr>
        <w:t>.</w:t>
      </w:r>
    </w:p>
    <w:p w14:paraId="3B586AF3" w14:textId="6D60CA01" w:rsidR="007E4D1E" w:rsidRDefault="006365DB">
      <w:pPr>
        <w:rPr>
          <w:lang w:val="en-US"/>
        </w:rPr>
      </w:pPr>
      <w:r>
        <w:rPr>
          <w:lang w:val="en-US"/>
        </w:rPr>
        <w:t xml:space="preserve">Các Device đều được thể hiện là cấu trúc file ở trong kernel. </w:t>
      </w:r>
      <w:r w:rsidR="004E2D7F">
        <w:rPr>
          <w:lang w:val="en-US"/>
        </w:rPr>
        <w:t>Cấu trúc kiểu file_op</w:t>
      </w:r>
      <w:r>
        <w:rPr>
          <w:lang w:val="en-US"/>
        </w:rPr>
        <w:t>erations</w:t>
      </w:r>
      <w:r w:rsidR="004E2D7F">
        <w:rPr>
          <w:lang w:val="en-US"/>
        </w:rPr>
        <w:t xml:space="preserve"> được định nghĩa tại </w:t>
      </w:r>
      <w:r w:rsidR="004E2D7F" w:rsidRPr="004E2D7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vi-VN"/>
        </w:rPr>
        <w:t>/linux/fs.h</w:t>
      </w:r>
      <w:r w:rsidR="004E2D7F">
        <w:rPr>
          <w:lang w:val="en-US"/>
        </w:rPr>
        <w:t xml:space="preserve"> giữ các con trỏ đến các hàm thao tác với file. Chúng ta chỉ cần cài đặt các hàm mà ta sẽ cần sử dụng </w:t>
      </w:r>
      <w:r>
        <w:rPr>
          <w:lang w:val="en-US"/>
        </w:rPr>
        <w:t>v</w:t>
      </w:r>
      <w:bookmarkStart w:id="3" w:name="_GoBack"/>
      <w:bookmarkEnd w:id="3"/>
      <w:r>
        <w:rPr>
          <w:lang w:val="en-US"/>
        </w:rPr>
        <w:t xml:space="preserve">à trỏ các con trỏ đến hàm cài đặt tương ứng </w:t>
      </w:r>
      <w:r w:rsidR="004E2D7F">
        <w:rPr>
          <w:lang w:val="en-US"/>
        </w:rPr>
        <w:t xml:space="preserve">(trong phạm vi đồ án chính là 3 hàm </w:t>
      </w:r>
      <w:r w:rsidR="004E2D7F" w:rsidRPr="004E2D7F">
        <w:rPr>
          <w:color w:val="2E74B5" w:themeColor="accent5" w:themeShade="BF"/>
          <w:lang w:val="en-US"/>
        </w:rPr>
        <w:t>open(</w:t>
      </w:r>
      <w:r w:rsidR="004E2D7F">
        <w:rPr>
          <w:lang w:val="en-US"/>
        </w:rPr>
        <w:t xml:space="preserve">), </w:t>
      </w:r>
      <w:r w:rsidR="004E2D7F" w:rsidRPr="004E2D7F">
        <w:rPr>
          <w:color w:val="2E74B5" w:themeColor="accent5" w:themeShade="BF"/>
          <w:lang w:val="en-US"/>
        </w:rPr>
        <w:t>read(</w:t>
      </w:r>
      <w:r w:rsidR="004E2D7F">
        <w:rPr>
          <w:lang w:val="en-US"/>
        </w:rPr>
        <w:t xml:space="preserve">), </w:t>
      </w:r>
      <w:r w:rsidR="004E2D7F" w:rsidRPr="004E2D7F">
        <w:rPr>
          <w:color w:val="2E74B5" w:themeColor="accent5" w:themeShade="BF"/>
          <w:lang w:val="en-US"/>
        </w:rPr>
        <w:t>realese(</w:t>
      </w:r>
      <w:r w:rsidR="004E2D7F">
        <w:rPr>
          <w:lang w:val="en-US"/>
        </w:rPr>
        <w:t xml:space="preserve">)). </w:t>
      </w:r>
      <w:r w:rsidR="007E4D1E">
        <w:rPr>
          <w:lang w:val="en-US"/>
        </w:rPr>
        <w:br w:type="page"/>
      </w:r>
    </w:p>
    <w:p w14:paraId="4A0BBE66" w14:textId="77777777" w:rsidR="007E4D1E" w:rsidRPr="007E4D1E" w:rsidRDefault="007E4D1E" w:rsidP="007E4D1E">
      <w:pPr>
        <w:rPr>
          <w:lang w:val="en-US"/>
        </w:rPr>
      </w:pPr>
    </w:p>
    <w:p w14:paraId="3F942BE4" w14:textId="10F6D30C" w:rsidR="006270E8" w:rsidRDefault="000C05FB" w:rsidP="006270E8">
      <w:pPr>
        <w:pStyle w:val="Heading2"/>
        <w:numPr>
          <w:ilvl w:val="1"/>
          <w:numId w:val="4"/>
        </w:numPr>
        <w:rPr>
          <w:lang w:val="en-US"/>
        </w:rPr>
      </w:pPr>
      <w:bookmarkStart w:id="4" w:name="_Toc525987016"/>
      <w:r>
        <w:rPr>
          <w:lang w:val="en-US"/>
        </w:rPr>
        <w:t>Đọc số ngẫu nhiên thông qua Character Device</w:t>
      </w:r>
      <w:bookmarkEnd w:id="4"/>
    </w:p>
    <w:p w14:paraId="3484611D" w14:textId="77777777" w:rsidR="00001FDC" w:rsidRDefault="00001FDC">
      <w:pPr>
        <w:rPr>
          <w:lang w:val="en-US"/>
        </w:rPr>
      </w:pPr>
    </w:p>
    <w:p w14:paraId="1ED30B77" w14:textId="350FA6F2" w:rsidR="00451886" w:rsidRDefault="0075108C">
      <w:pPr>
        <w:rPr>
          <w:lang w:val="en-US"/>
        </w:rPr>
      </w:pPr>
      <w:r>
        <w:rPr>
          <w:lang w:val="en-US"/>
        </w:rPr>
        <w:t xml:space="preserve">Sau khi đã khai báo cấu trúc file_operations và gán các hàm </w:t>
      </w:r>
      <w:r w:rsidRPr="00544614">
        <w:rPr>
          <w:color w:val="2E74B5" w:themeColor="accent5" w:themeShade="BF"/>
          <w:lang w:val="en-US"/>
        </w:rPr>
        <w:t>dev_open()</w:t>
      </w:r>
      <w:r>
        <w:rPr>
          <w:lang w:val="en-US"/>
        </w:rPr>
        <w:t>,</w:t>
      </w:r>
      <w:r w:rsidR="00451886">
        <w:rPr>
          <w:lang w:val="en-US"/>
        </w:rPr>
        <w:t xml:space="preserve"> </w:t>
      </w:r>
      <w:r w:rsidR="00451886" w:rsidRPr="00544614">
        <w:rPr>
          <w:color w:val="2E74B5" w:themeColor="accent5" w:themeShade="BF"/>
          <w:lang w:val="en-US"/>
        </w:rPr>
        <w:t>dev_read()</w:t>
      </w:r>
      <w:r w:rsidR="00451886">
        <w:rPr>
          <w:lang w:val="en-US"/>
        </w:rPr>
        <w:t xml:space="preserve">, </w:t>
      </w:r>
      <w:r w:rsidR="00451886" w:rsidRPr="00544614">
        <w:rPr>
          <w:color w:val="2E74B5" w:themeColor="accent5" w:themeShade="BF"/>
          <w:lang w:val="en-US"/>
        </w:rPr>
        <w:t>dev_release()</w:t>
      </w:r>
      <w:r w:rsidR="00451886">
        <w:rPr>
          <w:lang w:val="en-US"/>
        </w:rPr>
        <w:t xml:space="preserve">. Ta tiến hành cài đặt cụ thể. Ta sẽ dùng hàm </w:t>
      </w:r>
      <w:r w:rsidR="00451886" w:rsidRPr="00544614">
        <w:rPr>
          <w:color w:val="2E74B5" w:themeColor="accent5" w:themeShade="BF"/>
          <w:lang w:val="en-US"/>
        </w:rPr>
        <w:t>copy_to_user()</w:t>
      </w:r>
      <w:r w:rsidR="00451886">
        <w:rPr>
          <w:lang w:val="en-US"/>
        </w:rPr>
        <w:t xml:space="preserve"> để sao chép nội dung vùng nhớ của số ngẫu nhiên từ kernel-space sang 1 biến ở user-space để lưu kết quả đó.</w:t>
      </w:r>
    </w:p>
    <w:p w14:paraId="72E07A1A" w14:textId="77777777" w:rsidR="00451886" w:rsidRPr="00451886" w:rsidRDefault="00451886" w:rsidP="0045188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t xml:space="preserve"> </w:t>
      </w:r>
      <w:r w:rsidR="0075108C" w:rsidRPr="00451886">
        <w:t xml:space="preserve"> </w:t>
      </w:r>
      <w:r w:rsidRPr="00451886">
        <w:rPr>
          <w:rFonts w:ascii="Consolas" w:eastAsia="Times New Roman" w:hAnsi="Consolas" w:cs="Times New Roman"/>
          <w:noProof w:val="0"/>
          <w:color w:val="EBBBFF"/>
          <w:sz w:val="21"/>
          <w:szCs w:val="21"/>
          <w:lang w:eastAsia="vi-VN"/>
        </w:rPr>
        <w:t>static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noProof w:val="0"/>
          <w:color w:val="FFEEAD"/>
          <w:sz w:val="21"/>
          <w:szCs w:val="21"/>
          <w:lang w:eastAsia="vi-VN"/>
        </w:rPr>
        <w:t>ssize_t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noProof w:val="0"/>
          <w:color w:val="BBDAFF"/>
          <w:sz w:val="21"/>
          <w:szCs w:val="21"/>
          <w:lang w:eastAsia="vi-VN"/>
        </w:rPr>
        <w:t>dev_read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>(</w:t>
      </w:r>
      <w:r w:rsidRPr="00451886">
        <w:rPr>
          <w:rFonts w:ascii="Consolas" w:eastAsia="Times New Roman" w:hAnsi="Consolas" w:cs="Times New Roman"/>
          <w:noProof w:val="0"/>
          <w:color w:val="EBBBFF"/>
          <w:sz w:val="21"/>
          <w:szCs w:val="21"/>
          <w:lang w:eastAsia="vi-VN"/>
        </w:rPr>
        <w:t>struct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file </w:t>
      </w:r>
      <w:r w:rsidRPr="00451886">
        <w:rPr>
          <w:rFonts w:ascii="Consolas" w:eastAsia="Times New Roman" w:hAnsi="Consolas" w:cs="Times New Roman"/>
          <w:noProof w:val="0"/>
          <w:color w:val="99FFFF"/>
          <w:sz w:val="21"/>
          <w:szCs w:val="21"/>
          <w:lang w:eastAsia="vi-VN"/>
        </w:rPr>
        <w:t>*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filep, 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char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buffer, </w:t>
      </w:r>
      <w:r w:rsidRPr="00451886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size_t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len, </w:t>
      </w:r>
      <w:r w:rsidRPr="00451886">
        <w:rPr>
          <w:rFonts w:ascii="Consolas" w:eastAsia="Times New Roman" w:hAnsi="Consolas" w:cs="Times New Roman"/>
          <w:color w:val="FFEEAD"/>
          <w:sz w:val="21"/>
          <w:szCs w:val="21"/>
          <w:lang w:eastAsia="vi-VN"/>
        </w:rPr>
        <w:t>loff_t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offset){</w:t>
      </w:r>
    </w:p>
    <w:p w14:paraId="28B93507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int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error_count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64341180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</w:p>
    <w:p w14:paraId="3C905209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   error_count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copy_to_user(buffer,(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char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)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&amp;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randomNumber,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sizeof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(randomNumber))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07A80AC0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</w:p>
    <w:p w14:paraId="54B1154E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if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(error_count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==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){</w:t>
      </w:r>
    </w:p>
    <w:p w14:paraId="288B3BF6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    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printk(KERN_INFO 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"GRNChar: Sent number 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%d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to the user</w:t>
      </w:r>
      <w:r w:rsidRPr="0045188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 randomNumber)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0088120E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    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0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7F2953B6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}</w:t>
      </w:r>
    </w:p>
    <w:p w14:paraId="6F7D68E6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</w:p>
    <w:p w14:paraId="392E27A1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printk(KERN_INFO 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"GRNChar: Failed to sent number 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%d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 xml:space="preserve"> to the user</w:t>
      </w:r>
      <w:r w:rsidRPr="00451886">
        <w:rPr>
          <w:rFonts w:ascii="Consolas" w:eastAsia="Times New Roman" w:hAnsi="Consolas" w:cs="Times New Roman"/>
          <w:color w:val="FFC58F"/>
          <w:sz w:val="21"/>
          <w:szCs w:val="21"/>
          <w:lang w:eastAsia="vi-VN"/>
        </w:rPr>
        <w:t>\n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 randomNumber)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3AB330DE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   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return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-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EFAULT;</w:t>
      </w:r>
    </w:p>
    <w:p w14:paraId="07668546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14:paraId="3264A5B1" w14:textId="2283369E" w:rsidR="007E4D1E" w:rsidRDefault="007E4D1E">
      <w:pPr>
        <w:rPr>
          <w:lang w:val="en-US"/>
        </w:rPr>
      </w:pPr>
      <w:r>
        <w:rPr>
          <w:lang w:val="en-US"/>
        </w:rPr>
        <w:br w:type="page"/>
      </w:r>
    </w:p>
    <w:p w14:paraId="5A35454D" w14:textId="77777777" w:rsidR="007E4D1E" w:rsidRPr="007E4D1E" w:rsidRDefault="007E4D1E" w:rsidP="007E4D1E">
      <w:pPr>
        <w:rPr>
          <w:lang w:val="en-US"/>
        </w:rPr>
      </w:pPr>
    </w:p>
    <w:p w14:paraId="48B0782F" w14:textId="1866719A" w:rsidR="006270E8" w:rsidRDefault="00451886" w:rsidP="006270E8">
      <w:pPr>
        <w:pStyle w:val="Heading2"/>
        <w:numPr>
          <w:ilvl w:val="1"/>
          <w:numId w:val="4"/>
        </w:numPr>
        <w:rPr>
          <w:lang w:val="en-US"/>
        </w:rPr>
      </w:pPr>
      <w:bookmarkStart w:id="5" w:name="_Toc525987017"/>
      <w:r>
        <w:rPr>
          <w:lang w:val="en-US"/>
        </w:rPr>
        <w:t>Test thử chương trình từ user-space</w:t>
      </w:r>
      <w:bookmarkEnd w:id="5"/>
    </w:p>
    <w:p w14:paraId="2AABFF46" w14:textId="77777777" w:rsidR="00001FDC" w:rsidRDefault="00001FDC">
      <w:pPr>
        <w:rPr>
          <w:lang w:val="en-US"/>
        </w:rPr>
      </w:pPr>
    </w:p>
    <w:p w14:paraId="656913F8" w14:textId="7535C3F8" w:rsidR="00451886" w:rsidRDefault="00451886">
      <w:pPr>
        <w:rPr>
          <w:lang w:val="en-US"/>
        </w:rPr>
      </w:pPr>
      <w:r>
        <w:rPr>
          <w:lang w:val="en-US"/>
        </w:rPr>
        <w:t>Bây giờ sau khi đã chuẩn bị hết mọi thứ ở kernel-space rồi, ta sẽ bắt đầu sử dụng ở user-space.</w:t>
      </w:r>
    </w:p>
    <w:p w14:paraId="60C6B9C5" w14:textId="33931AF9" w:rsidR="00451886" w:rsidRDefault="00451886">
      <w:pPr>
        <w:rPr>
          <w:lang w:val="en-US"/>
        </w:rPr>
      </w:pPr>
      <w:r>
        <w:rPr>
          <w:lang w:val="en-US"/>
        </w:rPr>
        <w:t xml:space="preserve">Gọi hàm mở Character Device </w:t>
      </w:r>
      <w:r w:rsidR="008550F5">
        <w:rPr>
          <w:lang w:val="en-US"/>
        </w:rPr>
        <w:t xml:space="preserve">đã tạo trong module </w:t>
      </w:r>
      <w:r>
        <w:rPr>
          <w:lang w:val="en-US"/>
        </w:rPr>
        <w:t>và bật cờ chỉ cho phép đọc:</w:t>
      </w:r>
    </w:p>
    <w:p w14:paraId="1C7E5DDF" w14:textId="77777777" w:rsidR="00451886" w:rsidRPr="00451886" w:rsidRDefault="00451886" w:rsidP="0045188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t xml:space="preserve"> </w:t>
      </w: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   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int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ret, fd;</w:t>
      </w:r>
    </w:p>
    <w:p w14:paraId="36E3FE0B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   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fd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open(</w:t>
      </w:r>
      <w:r w:rsidRPr="00451886">
        <w:rPr>
          <w:rFonts w:ascii="Consolas" w:eastAsia="Times New Roman" w:hAnsi="Consolas" w:cs="Times New Roman"/>
          <w:color w:val="D1F1A9"/>
          <w:sz w:val="21"/>
          <w:szCs w:val="21"/>
          <w:lang w:eastAsia="vi-VN"/>
        </w:rPr>
        <w:t>"/dev/grnchar"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, O_RDONLY)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27F8F4BD" w14:textId="77777777" w:rsidR="008550F5" w:rsidRDefault="008550F5">
      <w:pPr>
        <w:rPr>
          <w:lang w:val="en-US"/>
        </w:rPr>
      </w:pPr>
    </w:p>
    <w:p w14:paraId="0B1FC26F" w14:textId="7E1C8A77" w:rsidR="00451886" w:rsidRDefault="00451886">
      <w:pPr>
        <w:rPr>
          <w:lang w:val="en-US"/>
        </w:rPr>
      </w:pPr>
      <w:r>
        <w:rPr>
          <w:lang w:val="en-US"/>
        </w:rPr>
        <w:t>Sau đó tiến hành “lấy” con số ngẫu nhiên từ kernel-space thông qua “</w:t>
      </w:r>
      <w:r w:rsidRPr="008550F5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vi-VN"/>
        </w:rPr>
        <w:t>grnchar</w:t>
      </w:r>
      <w:r>
        <w:rPr>
          <w:lang w:val="en-US"/>
        </w:rPr>
        <w:t>”</w:t>
      </w:r>
    </w:p>
    <w:p w14:paraId="0B1D6BBF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   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int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number;</w:t>
      </w:r>
    </w:p>
    <w:p w14:paraId="02BB3876" w14:textId="77777777" w:rsidR="00451886" w:rsidRPr="00451886" w:rsidRDefault="00451886" w:rsidP="0045188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451886">
        <w:rPr>
          <w:rFonts w:ascii="Consolas" w:eastAsia="Times New Roman" w:hAnsi="Consolas" w:cs="Times New Roman"/>
          <w:noProof w:val="0"/>
          <w:color w:val="FFFFFF"/>
          <w:sz w:val="21"/>
          <w:szCs w:val="21"/>
          <w:lang w:eastAsia="vi-VN"/>
        </w:rPr>
        <w:t xml:space="preserve">    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ret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=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read(fd, (</w:t>
      </w:r>
      <w:r w:rsidRPr="00451886">
        <w:rPr>
          <w:rFonts w:ascii="Consolas" w:eastAsia="Times New Roman" w:hAnsi="Consolas" w:cs="Times New Roman"/>
          <w:color w:val="EBBBFF"/>
          <w:sz w:val="21"/>
          <w:szCs w:val="21"/>
          <w:lang w:eastAsia="vi-VN"/>
        </w:rPr>
        <w:t>char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*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)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&amp;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 xml:space="preserve">number, </w:t>
      </w:r>
      <w:r w:rsidRPr="00451886">
        <w:rPr>
          <w:rFonts w:ascii="Consolas" w:eastAsia="Times New Roman" w:hAnsi="Consolas" w:cs="Times New Roman"/>
          <w:color w:val="99FFFF"/>
          <w:sz w:val="21"/>
          <w:szCs w:val="21"/>
          <w:lang w:eastAsia="vi-VN"/>
        </w:rPr>
        <w:t>sizeof</w:t>
      </w:r>
      <w:r w:rsidRPr="00451886">
        <w:rPr>
          <w:rFonts w:ascii="Consolas" w:eastAsia="Times New Roman" w:hAnsi="Consolas" w:cs="Times New Roman"/>
          <w:color w:val="BBDAFF"/>
          <w:sz w:val="21"/>
          <w:szCs w:val="21"/>
          <w:lang w:eastAsia="vi-VN"/>
        </w:rPr>
        <w:t>(number))</w:t>
      </w:r>
      <w:r w:rsidRPr="00451886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14:paraId="471A2CCA" w14:textId="18BA484E" w:rsidR="008550F5" w:rsidRDefault="008550F5">
      <w:pPr>
        <w:rPr>
          <w:lang w:val="en-US"/>
        </w:rPr>
      </w:pPr>
    </w:p>
    <w:p w14:paraId="3D748E23" w14:textId="3AA85675" w:rsidR="00001FDC" w:rsidRDefault="00001FDC">
      <w:pPr>
        <w:rPr>
          <w:lang w:val="en-US"/>
        </w:rPr>
      </w:pPr>
      <w:r>
        <w:rPr>
          <w:lang w:val="en-US"/>
        </w:rPr>
        <w:t xml:space="preserve">Sau khi build module và file source code dùng để test. Ta tiến hành cài module và chạy chương trình test. </w:t>
      </w:r>
    </w:p>
    <w:p w14:paraId="2CEAEB9B" w14:textId="77777777" w:rsidR="008550F5" w:rsidRDefault="008550F5">
      <w:pPr>
        <w:rPr>
          <w:lang w:val="en-US"/>
        </w:rPr>
      </w:pPr>
      <w:r>
        <w:rPr>
          <w:lang w:val="en-US"/>
        </w:rPr>
        <w:drawing>
          <wp:inline distT="0" distB="0" distL="0" distR="0" wp14:anchorId="3FCE2676" wp14:editId="42869734">
            <wp:extent cx="5941695" cy="8318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01DD" w14:textId="3E63EF7C" w:rsidR="00001FDC" w:rsidRDefault="008550F5" w:rsidP="00001FDC">
      <w:pPr>
        <w:jc w:val="center"/>
        <w:rPr>
          <w:i/>
          <w:lang w:val="en-US"/>
        </w:rPr>
      </w:pPr>
      <w:r w:rsidRPr="00001FDC">
        <w:rPr>
          <w:i/>
          <w:lang w:val="en-US"/>
        </w:rPr>
        <w:t>Chạy chương trình từ test từ user-space</w:t>
      </w:r>
    </w:p>
    <w:p w14:paraId="1AE74B41" w14:textId="77777777" w:rsidR="00544614" w:rsidRDefault="00544614" w:rsidP="00001FDC">
      <w:pPr>
        <w:jc w:val="center"/>
        <w:rPr>
          <w:i/>
          <w:lang w:val="en-US"/>
        </w:rPr>
      </w:pPr>
    </w:p>
    <w:p w14:paraId="140F1EAA" w14:textId="77777777" w:rsidR="00001FDC" w:rsidRDefault="00001FDC" w:rsidP="00001FDC">
      <w:pPr>
        <w:rPr>
          <w:i/>
          <w:lang w:val="en-US"/>
        </w:rPr>
      </w:pPr>
      <w:r>
        <w:rPr>
          <w:lang w:val="en-US"/>
        </w:rPr>
        <w:drawing>
          <wp:inline distT="0" distB="0" distL="0" distR="0" wp14:anchorId="0B47A768" wp14:editId="42A0A4FF">
            <wp:extent cx="5941695" cy="10661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B6A" w14:textId="0DBA6525" w:rsidR="008634C1" w:rsidRPr="00001FDC" w:rsidRDefault="00001FDC" w:rsidP="00001FDC">
      <w:pPr>
        <w:jc w:val="center"/>
        <w:rPr>
          <w:i/>
          <w:lang w:val="en-US"/>
        </w:rPr>
      </w:pPr>
      <w:r>
        <w:rPr>
          <w:i/>
          <w:lang w:val="en-US"/>
        </w:rPr>
        <w:t>Kiểm tra số ngẫu nhiên từ kernel log</w:t>
      </w:r>
      <w:r w:rsidR="008634C1" w:rsidRPr="00001FDC">
        <w:rPr>
          <w:i/>
          <w:lang w:val="en-US"/>
        </w:rPr>
        <w:br w:type="page"/>
      </w:r>
    </w:p>
    <w:p w14:paraId="482E7144" w14:textId="77777777" w:rsidR="008634C1" w:rsidRPr="008634C1" w:rsidRDefault="008634C1" w:rsidP="008634C1">
      <w:pPr>
        <w:rPr>
          <w:lang w:val="en-US"/>
        </w:rPr>
      </w:pPr>
    </w:p>
    <w:p w14:paraId="38BC1CCA" w14:textId="77777777" w:rsidR="004411DF" w:rsidRDefault="004411DF" w:rsidP="00712DBE">
      <w:pPr>
        <w:pStyle w:val="Heading1"/>
        <w:numPr>
          <w:ilvl w:val="0"/>
          <w:numId w:val="4"/>
        </w:numPr>
        <w:rPr>
          <w:lang w:val="en-US"/>
        </w:rPr>
      </w:pPr>
      <w:bookmarkStart w:id="6" w:name="_Toc525987018"/>
      <w:r>
        <w:rPr>
          <w:lang w:val="en-US"/>
        </w:rPr>
        <w:t>Tài liệu tham khảo</w:t>
      </w:r>
      <w:bookmarkEnd w:id="6"/>
    </w:p>
    <w:p w14:paraId="23A9381E" w14:textId="6E05B96C" w:rsidR="00364272" w:rsidRDefault="005D46AF" w:rsidP="0054461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hyperlink r:id="rId18" w:history="1">
        <w:r w:rsidRPr="005D46AF">
          <w:rPr>
            <w:rStyle w:val="Hyperlink"/>
            <w:rFonts w:ascii="Times New Roman" w:hAnsi="Times New Roman" w:cs="Times New Roman"/>
            <w:lang w:val="en-US"/>
          </w:rPr>
          <w:t>Writing a Linux Kernel M</w:t>
        </w:r>
        <w:r w:rsidRPr="005D46AF">
          <w:rPr>
            <w:rStyle w:val="Hyperlink"/>
            <w:rFonts w:ascii="Times New Roman" w:hAnsi="Times New Roman" w:cs="Times New Roman"/>
            <w:lang w:val="en-US"/>
          </w:rPr>
          <w:t>o</w:t>
        </w:r>
        <w:r w:rsidRPr="005D46AF">
          <w:rPr>
            <w:rStyle w:val="Hyperlink"/>
            <w:rFonts w:ascii="Times New Roman" w:hAnsi="Times New Roman" w:cs="Times New Roman"/>
            <w:lang w:val="en-US"/>
          </w:rPr>
          <w:t>dule – Introduction</w:t>
        </w:r>
      </w:hyperlink>
    </w:p>
    <w:p w14:paraId="2DDA9C5C" w14:textId="6A4FF49A" w:rsidR="00364272" w:rsidRDefault="005D46AF" w:rsidP="0054461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hyperlink r:id="rId19" w:history="1">
        <w:r w:rsidRPr="005D46AF">
          <w:rPr>
            <w:rStyle w:val="Hyperlink"/>
            <w:rFonts w:ascii="Times New Roman" w:hAnsi="Times New Roman" w:cs="Times New Roman"/>
            <w:lang w:val="en-US"/>
          </w:rPr>
          <w:t>Writing a Linux Kernel Modul</w:t>
        </w:r>
        <w:r w:rsidRPr="005D46AF">
          <w:rPr>
            <w:rStyle w:val="Hyperlink"/>
            <w:rFonts w:ascii="Times New Roman" w:hAnsi="Times New Roman" w:cs="Times New Roman"/>
            <w:lang w:val="en-US"/>
          </w:rPr>
          <w:t>e</w:t>
        </w:r>
        <w:r w:rsidRPr="005D46AF">
          <w:rPr>
            <w:rStyle w:val="Hyperlink"/>
            <w:rFonts w:ascii="Times New Roman" w:hAnsi="Times New Roman" w:cs="Times New Roman"/>
            <w:lang w:val="en-US"/>
          </w:rPr>
          <w:t xml:space="preserve"> – A Character Device</w:t>
        </w:r>
      </w:hyperlink>
    </w:p>
    <w:p w14:paraId="2B9C49ED" w14:textId="69DE1647" w:rsidR="005D46AF" w:rsidRPr="004411DF" w:rsidRDefault="005D46AF" w:rsidP="00544614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hyperlink r:id="rId20" w:history="1">
        <w:r w:rsidRPr="005D46AF">
          <w:rPr>
            <w:rStyle w:val="Hyperlink"/>
            <w:rFonts w:ascii="Times New Roman" w:hAnsi="Times New Roman" w:cs="Times New Roman"/>
            <w:lang w:val="en-US"/>
          </w:rPr>
          <w:t>Learn Enough Command Line to Be Dangerous</w:t>
        </w:r>
      </w:hyperlink>
    </w:p>
    <w:sectPr w:rsidR="005D46AF" w:rsidRPr="004411DF" w:rsidSect="008634C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C5094" w14:textId="77777777" w:rsidR="008C19A2" w:rsidRDefault="008C19A2" w:rsidP="008D41BA">
      <w:pPr>
        <w:spacing w:after="0" w:line="240" w:lineRule="auto"/>
      </w:pPr>
      <w:r>
        <w:separator/>
      </w:r>
    </w:p>
  </w:endnote>
  <w:endnote w:type="continuationSeparator" w:id="0">
    <w:p w14:paraId="01A6C03E" w14:textId="77777777" w:rsidR="008C19A2" w:rsidRDefault="008C19A2" w:rsidP="008D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C80ED" w14:textId="77777777" w:rsidR="004E2D7F" w:rsidRDefault="004E2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3448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88F4C8" w14:textId="77777777" w:rsidR="004E2D7F" w:rsidRDefault="004E2D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Trang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34FD4" w14:textId="77777777" w:rsidR="004E2D7F" w:rsidRDefault="004E2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2BEB5" w14:textId="77777777" w:rsidR="004E2D7F" w:rsidRDefault="004E2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9835" w14:textId="77777777" w:rsidR="008C19A2" w:rsidRDefault="008C19A2" w:rsidP="008D41BA">
      <w:pPr>
        <w:spacing w:after="0" w:line="240" w:lineRule="auto"/>
      </w:pPr>
      <w:r>
        <w:separator/>
      </w:r>
    </w:p>
  </w:footnote>
  <w:footnote w:type="continuationSeparator" w:id="0">
    <w:p w14:paraId="71C1695E" w14:textId="77777777" w:rsidR="008C19A2" w:rsidRDefault="008C19A2" w:rsidP="008D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8EA20" w14:textId="77777777" w:rsidR="004E2D7F" w:rsidRDefault="004E2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CA07" w14:textId="09715AC5" w:rsidR="004E2D7F" w:rsidRPr="007E4D1E" w:rsidRDefault="004E2D7F">
    <w:pPr>
      <w:pStyle w:val="Header"/>
      <w:rPr>
        <w:sz w:val="24"/>
        <w:szCs w:val="24"/>
        <w:lang w:val="en-US"/>
      </w:rPr>
    </w:pPr>
    <w:sdt>
      <w:sdtPr>
        <w:rPr>
          <w:b/>
          <w:sz w:val="24"/>
          <w:lang w:val="en-US"/>
        </w:rPr>
        <w:alias w:val="Title"/>
        <w:tag w:val=""/>
        <w:id w:val="785086533"/>
        <w:placeholder>
          <w:docPart w:val="B1A93968710E4F6080F5E5395E7B8D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sz w:val="24"/>
            <w:lang w:val="en-US"/>
          </w:rPr>
          <w:t>Tìm hiểu về Linux Kernel Module</w:t>
        </w:r>
      </w:sdtContent>
    </w:sdt>
    <w:r>
      <w:rPr>
        <w:lang w:val="en-US"/>
      </w:rPr>
      <w:tab/>
    </w:r>
    <w:r>
      <w:rPr>
        <w:lang w:val="en-US"/>
      </w:rPr>
      <w:tab/>
    </w:r>
    <w:r w:rsidRPr="007E4D1E">
      <w:rPr>
        <w:sz w:val="24"/>
        <w:szCs w:val="24"/>
        <w:lang w:val="en-US"/>
      </w:rPr>
      <w:fldChar w:fldCharType="begin"/>
    </w:r>
    <w:r w:rsidRPr="007E4D1E">
      <w:rPr>
        <w:sz w:val="24"/>
        <w:szCs w:val="24"/>
        <w:lang w:val="en-US"/>
      </w:rPr>
      <w:instrText xml:space="preserve"> STYLEREF  "Heading 1" \w  \* MERGEFORMAT </w:instrText>
    </w:r>
    <w:r w:rsidRPr="007E4D1E">
      <w:rPr>
        <w:sz w:val="24"/>
        <w:szCs w:val="24"/>
        <w:lang w:val="en-US"/>
      </w:rPr>
      <w:fldChar w:fldCharType="separate"/>
    </w:r>
    <w:r w:rsidR="00544614">
      <w:rPr>
        <w:sz w:val="24"/>
        <w:szCs w:val="24"/>
        <w:lang w:val="en-US"/>
      </w:rPr>
      <w:t>1</w:t>
    </w:r>
    <w:r w:rsidRPr="007E4D1E">
      <w:rPr>
        <w:sz w:val="24"/>
        <w:szCs w:val="24"/>
        <w:lang w:val="en-US"/>
      </w:rPr>
      <w:fldChar w:fldCharType="end"/>
    </w:r>
    <w:r w:rsidRPr="007E4D1E">
      <w:rPr>
        <w:sz w:val="24"/>
        <w:szCs w:val="24"/>
        <w:lang w:val="en-US"/>
      </w:rPr>
      <w:t xml:space="preserve"> - </w:t>
    </w:r>
    <w:r w:rsidRPr="007E4D1E">
      <w:rPr>
        <w:i/>
        <w:sz w:val="24"/>
        <w:szCs w:val="24"/>
        <w:lang w:val="en-US"/>
      </w:rPr>
      <w:fldChar w:fldCharType="begin"/>
    </w:r>
    <w:r w:rsidRPr="007E4D1E">
      <w:rPr>
        <w:i/>
        <w:sz w:val="24"/>
        <w:szCs w:val="24"/>
        <w:lang w:val="en-US"/>
      </w:rPr>
      <w:instrText xml:space="preserve"> STYLEREF  "Heading 1"  \* MERGEFORMAT </w:instrText>
    </w:r>
    <w:r w:rsidRPr="007E4D1E">
      <w:rPr>
        <w:i/>
        <w:sz w:val="24"/>
        <w:szCs w:val="24"/>
        <w:lang w:val="en-US"/>
      </w:rPr>
      <w:fldChar w:fldCharType="separate"/>
    </w:r>
    <w:r w:rsidR="00544614">
      <w:rPr>
        <w:i/>
        <w:sz w:val="24"/>
        <w:szCs w:val="24"/>
        <w:lang w:val="en-US"/>
      </w:rPr>
      <w:t>Các chức năng của module</w:t>
    </w:r>
    <w:r w:rsidRPr="007E4D1E">
      <w:rPr>
        <w:i/>
        <w:sz w:val="24"/>
        <w:szCs w:val="24"/>
        <w:lang w:val="en-US"/>
      </w:rPr>
      <w:fldChar w:fldCharType="end"/>
    </w:r>
    <w:r>
      <w:rPr>
        <w:i/>
        <w:sz w:val="24"/>
        <w:szCs w:val="24"/>
        <w:lang w:val="en-US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BEA27" w14:textId="77777777" w:rsidR="004E2D7F" w:rsidRDefault="004E2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7EE"/>
    <w:multiLevelType w:val="multilevel"/>
    <w:tmpl w:val="95381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B8F37BD"/>
    <w:multiLevelType w:val="multilevel"/>
    <w:tmpl w:val="EA3CA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DB3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625D6B"/>
    <w:multiLevelType w:val="multilevel"/>
    <w:tmpl w:val="EA3CA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17E5C9A"/>
    <w:multiLevelType w:val="hybridMultilevel"/>
    <w:tmpl w:val="D7D00480"/>
    <w:lvl w:ilvl="0" w:tplc="CD2CB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80725"/>
    <w:multiLevelType w:val="hybridMultilevel"/>
    <w:tmpl w:val="6B5E690E"/>
    <w:lvl w:ilvl="0" w:tplc="078AAAC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37BD8"/>
    <w:multiLevelType w:val="hybridMultilevel"/>
    <w:tmpl w:val="B6B0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706"/>
    <w:multiLevelType w:val="hybridMultilevel"/>
    <w:tmpl w:val="60062884"/>
    <w:lvl w:ilvl="0" w:tplc="6D76A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D01D0B"/>
    <w:multiLevelType w:val="multilevel"/>
    <w:tmpl w:val="95381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FAB11BA"/>
    <w:multiLevelType w:val="hybridMultilevel"/>
    <w:tmpl w:val="A15009D8"/>
    <w:lvl w:ilvl="0" w:tplc="CE7E6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A1"/>
    <w:rsid w:val="00001FDC"/>
    <w:rsid w:val="000B203F"/>
    <w:rsid w:val="000C05FB"/>
    <w:rsid w:val="001946A5"/>
    <w:rsid w:val="001D7B35"/>
    <w:rsid w:val="001F6745"/>
    <w:rsid w:val="00284F76"/>
    <w:rsid w:val="002D1A7F"/>
    <w:rsid w:val="00364272"/>
    <w:rsid w:val="00370724"/>
    <w:rsid w:val="004411DF"/>
    <w:rsid w:val="00451886"/>
    <w:rsid w:val="00461A66"/>
    <w:rsid w:val="004D301C"/>
    <w:rsid w:val="004E2D7F"/>
    <w:rsid w:val="005016F3"/>
    <w:rsid w:val="00544614"/>
    <w:rsid w:val="005D46AF"/>
    <w:rsid w:val="005F0357"/>
    <w:rsid w:val="00610832"/>
    <w:rsid w:val="006270E8"/>
    <w:rsid w:val="006365DB"/>
    <w:rsid w:val="00642156"/>
    <w:rsid w:val="00712DBE"/>
    <w:rsid w:val="00717CE5"/>
    <w:rsid w:val="0075108C"/>
    <w:rsid w:val="007E4D1E"/>
    <w:rsid w:val="0080511A"/>
    <w:rsid w:val="00813CAF"/>
    <w:rsid w:val="008550F5"/>
    <w:rsid w:val="008634C1"/>
    <w:rsid w:val="008C19A2"/>
    <w:rsid w:val="008D41BA"/>
    <w:rsid w:val="009745EF"/>
    <w:rsid w:val="00980838"/>
    <w:rsid w:val="0099099E"/>
    <w:rsid w:val="009F1299"/>
    <w:rsid w:val="00A5030B"/>
    <w:rsid w:val="00B44A4C"/>
    <w:rsid w:val="00B510B2"/>
    <w:rsid w:val="00BC5AA3"/>
    <w:rsid w:val="00C71757"/>
    <w:rsid w:val="00D71E82"/>
    <w:rsid w:val="00E16983"/>
    <w:rsid w:val="00F03723"/>
    <w:rsid w:val="00F10D89"/>
    <w:rsid w:val="00F9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0A17D"/>
  <w15:chartTrackingRefBased/>
  <w15:docId w15:val="{BDAE5222-B952-4662-81BC-08E99452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B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D4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BA"/>
    <w:rPr>
      <w:noProof/>
    </w:rPr>
  </w:style>
  <w:style w:type="paragraph" w:styleId="ListParagraph">
    <w:name w:val="List Paragraph"/>
    <w:basedOn w:val="Normal"/>
    <w:uiPriority w:val="34"/>
    <w:qFormat/>
    <w:rsid w:val="004411DF"/>
    <w:pPr>
      <w:ind w:left="720"/>
      <w:contextualSpacing/>
    </w:pPr>
  </w:style>
  <w:style w:type="table" w:styleId="TableGrid">
    <w:name w:val="Table Grid"/>
    <w:basedOn w:val="TableNormal"/>
    <w:uiPriority w:val="39"/>
    <w:rsid w:val="0036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03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3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57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2DBE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2D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12DBE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2DB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70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030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derekmolloy.ie/writing-a-linux-kernel-module-part-1-introduc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learnenough.com/command-line-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derekmolloy.ie/writing-a-linux-kernel-module-part-2-a-character-devic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%20Ninh\Documents\Custom%20Office%20Templates\IT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A93968710E4F6080F5E5395E7B8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E280-E71A-4218-B821-C90B1967B20A}"/>
      </w:docPartPr>
      <w:docPartBody>
        <w:p w:rsidR="00000000" w:rsidRDefault="00BA4D0E">
          <w:pPr>
            <w:pStyle w:val="B1A93968710E4F6080F5E5395E7B8D43"/>
          </w:pPr>
          <w:r w:rsidRPr="00F356A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0E"/>
    <w:rsid w:val="00BA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A93968710E4F6080F5E5395E7B8D43">
    <w:name w:val="B1A93968710E4F6080F5E5395E7B8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87D25-BB0C-4685-B93B-8653AD33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IT-Report.dotx</Template>
  <TotalTime>167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Tìm hiểu về Linux Kernel Module</vt:lpstr>
      <vt:lpstr>Các chức năng của module</vt:lpstr>
      <vt:lpstr>    Phát sinh một số ngẫu nhiên</vt:lpstr>
      <vt:lpstr>    Tạo một Character Device</vt:lpstr>
      <vt:lpstr>    Đọc số ngẫu nhiên thông qua Character Device</vt:lpstr>
      <vt:lpstr>    Test thử chương trình từ user-space</vt:lpstr>
      <vt:lpstr>Tài liệu tham khảo</vt:lpstr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Linux Kernel Module</dc:title>
  <dc:subject/>
  <dc:creator>Kim Ninh Huỳnh</dc:creator>
  <cp:keywords/>
  <dc:description/>
  <cp:lastModifiedBy>Kim Ninh Huỳnh</cp:lastModifiedBy>
  <cp:revision>5</cp:revision>
  <dcterms:created xsi:type="dcterms:W3CDTF">2018-09-29T02:36:00Z</dcterms:created>
  <dcterms:modified xsi:type="dcterms:W3CDTF">2018-09-29T05:23:00Z</dcterms:modified>
</cp:coreProperties>
</file>